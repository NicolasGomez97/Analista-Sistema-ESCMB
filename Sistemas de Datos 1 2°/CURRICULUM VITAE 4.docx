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075" w:rsidRDefault="003F4075" w:rsidP="00843923">
      <w:pPr>
        <w:pStyle w:val="Puesto"/>
        <w:jc w:val="left"/>
        <w:rPr>
          <w:sz w:val="40"/>
        </w:rPr>
      </w:pPr>
    </w:p>
    <w:p w:rsidR="00630ED8" w:rsidRPr="009E425F" w:rsidRDefault="00630ED8" w:rsidP="00EA1ABC">
      <w:pPr>
        <w:pStyle w:val="Puesto"/>
        <w:rPr>
          <w:sz w:val="40"/>
        </w:rPr>
      </w:pPr>
      <w:r w:rsidRPr="009126F7">
        <w:rPr>
          <w:sz w:val="48"/>
          <w:szCs w:val="48"/>
        </w:rPr>
        <w:t>CURRICULUM VITAE</w:t>
      </w:r>
    </w:p>
    <w:p w:rsidR="00630ED8" w:rsidRDefault="00630ED8" w:rsidP="00EA1ABC">
      <w:pPr>
        <w:jc w:val="center"/>
        <w:rPr>
          <w:rFonts w:ascii="Bookman Old Style" w:hAnsi="Bookman Old Style"/>
          <w:sz w:val="20"/>
        </w:rPr>
      </w:pPr>
    </w:p>
    <w:p w:rsidR="00843923" w:rsidRDefault="00843923" w:rsidP="00EA1ABC">
      <w:pPr>
        <w:jc w:val="center"/>
        <w:rPr>
          <w:rFonts w:ascii="Bookman Old Style" w:hAnsi="Bookman Old Style"/>
          <w:sz w:val="20"/>
        </w:rPr>
      </w:pPr>
    </w:p>
    <w:p w:rsidR="00843923" w:rsidRDefault="00843923" w:rsidP="00EA1ABC">
      <w:pPr>
        <w:jc w:val="center"/>
        <w:rPr>
          <w:rFonts w:ascii="Bookman Old Style" w:hAnsi="Bookman Old Style"/>
          <w:sz w:val="20"/>
        </w:rPr>
      </w:pPr>
    </w:p>
    <w:p w:rsidR="00630ED8" w:rsidRDefault="00630ED8" w:rsidP="00EA1ABC">
      <w:pPr>
        <w:jc w:val="center"/>
        <w:rPr>
          <w:rFonts w:ascii="Bookman Old Style" w:hAnsi="Bookman Old Style"/>
          <w:sz w:val="20"/>
        </w:rPr>
      </w:pPr>
    </w:p>
    <w:p w:rsidR="00843923" w:rsidRDefault="00843923" w:rsidP="00EA1ABC">
      <w:pPr>
        <w:jc w:val="center"/>
        <w:rPr>
          <w:rFonts w:ascii="Bookman Old Style" w:hAnsi="Bookman Old Style"/>
          <w:sz w:val="20"/>
        </w:rPr>
      </w:pPr>
      <w:bookmarkStart w:id="0" w:name="_GoBack"/>
      <w:bookmarkEnd w:id="0"/>
    </w:p>
    <w:p w:rsidR="00630ED8" w:rsidRPr="006C7B25" w:rsidRDefault="00630ED8" w:rsidP="00EA1ABC">
      <w:pPr>
        <w:pStyle w:val="Ttulo1"/>
        <w:jc w:val="center"/>
        <w:rPr>
          <w:rFonts w:ascii="Bookman Old Style" w:hAnsi="Bookman Old Style"/>
          <w:sz w:val="32"/>
          <w:szCs w:val="32"/>
        </w:rPr>
      </w:pPr>
      <w:r w:rsidRPr="006C7B25">
        <w:rPr>
          <w:rFonts w:ascii="Bookman Old Style" w:hAnsi="Bookman Old Style"/>
          <w:sz w:val="32"/>
          <w:szCs w:val="32"/>
        </w:rPr>
        <w:t>DATOS PERSONALES</w:t>
      </w:r>
      <w:r w:rsidR="00DE5945" w:rsidRPr="006C7B25">
        <w:rPr>
          <w:rFonts w:ascii="Bookman Old Style" w:hAnsi="Bookman Old Style"/>
          <w:sz w:val="32"/>
          <w:szCs w:val="32"/>
        </w:rPr>
        <w:t>:</w:t>
      </w:r>
    </w:p>
    <w:p w:rsidR="00630ED8" w:rsidRDefault="00630ED8" w:rsidP="0018032A">
      <w:pPr>
        <w:rPr>
          <w:rFonts w:ascii="Bookman Old Style" w:hAnsi="Bookman Old Style"/>
          <w:sz w:val="20"/>
        </w:rPr>
      </w:pPr>
    </w:p>
    <w:p w:rsidR="00630ED8" w:rsidRDefault="0018032A" w:rsidP="0018032A">
      <w:pPr>
        <w:jc w:val="right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 xml:space="preserve">                                                                                                              </w:t>
      </w:r>
      <w:r w:rsidR="00EA1ABC">
        <w:rPr>
          <w:rFonts w:ascii="Bookman Old Style" w:hAnsi="Bookman Old Style"/>
          <w:noProof/>
          <w:sz w:val="20"/>
          <w:lang w:val="es-AR" w:eastAsia="es-AR"/>
        </w:rPr>
        <w:drawing>
          <wp:inline distT="0" distB="0" distL="0" distR="0" wp14:anchorId="5A0C0F64" wp14:editId="1BB742CD">
            <wp:extent cx="1450684" cy="947352"/>
            <wp:effectExtent l="0" t="0" r="0" b="5715"/>
            <wp:docPr id="3" name="Imagen 3" descr="C:\Users\Nicolas\AppData\Local\Microsoft\Windows\INetCache\Content.Word\11358628_995475550471717_151287024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icolas\AppData\Local\Microsoft\Windows\INetCache\Content.Word\11358628_995475550471717_1512870242_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616" cy="994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ABC" w:rsidRDefault="00EA1ABC" w:rsidP="0018032A">
      <w:pPr>
        <w:rPr>
          <w:rFonts w:ascii="Bookman Old Style" w:hAnsi="Bookman Old Style"/>
          <w:sz w:val="20"/>
        </w:rPr>
      </w:pPr>
    </w:p>
    <w:p w:rsidR="00DE5945" w:rsidRPr="00BE304F" w:rsidRDefault="005514B0" w:rsidP="0018032A">
      <w:pPr>
        <w:pStyle w:val="Prrafodelista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Nombres: </w:t>
      </w:r>
      <w:r w:rsidR="00DE5945" w:rsidRPr="00BE304F">
        <w:rPr>
          <w:rFonts w:ascii="Bookman Old Style" w:hAnsi="Bookman Old Style"/>
          <w:sz w:val="28"/>
          <w:szCs w:val="28"/>
        </w:rPr>
        <w:t xml:space="preserve">Ramiro </w:t>
      </w:r>
      <w:r w:rsidRPr="00BE304F">
        <w:rPr>
          <w:rFonts w:ascii="Bookman Old Style" w:hAnsi="Bookman Old Style"/>
          <w:sz w:val="28"/>
          <w:szCs w:val="28"/>
        </w:rPr>
        <w:t>Nicolas</w:t>
      </w:r>
    </w:p>
    <w:p w:rsidR="00DE5945" w:rsidRPr="00BE304F" w:rsidRDefault="00DE5945" w:rsidP="0018032A">
      <w:pPr>
        <w:pStyle w:val="Prrafodelista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BE304F">
        <w:rPr>
          <w:rFonts w:ascii="Bookman Old Style" w:hAnsi="Bookman Old Style"/>
          <w:sz w:val="28"/>
          <w:szCs w:val="28"/>
        </w:rPr>
        <w:t>Apellido:  Gomez</w:t>
      </w:r>
    </w:p>
    <w:p w:rsidR="00DE5945" w:rsidRDefault="00DE5945" w:rsidP="0018032A">
      <w:pPr>
        <w:pStyle w:val="Prrafodelista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BE304F">
        <w:rPr>
          <w:rFonts w:ascii="Bookman Old Style" w:hAnsi="Bookman Old Style"/>
          <w:sz w:val="28"/>
          <w:szCs w:val="28"/>
        </w:rPr>
        <w:t>D.N.I:  40.750.182</w:t>
      </w:r>
    </w:p>
    <w:p w:rsidR="00690091" w:rsidRPr="005F58AE" w:rsidRDefault="00690091" w:rsidP="0018032A">
      <w:pPr>
        <w:pStyle w:val="Prrafodelista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CUIL:  23-40750182-9</w:t>
      </w:r>
    </w:p>
    <w:p w:rsidR="00BE304F" w:rsidRPr="00BE304F" w:rsidRDefault="00BE304F" w:rsidP="0018032A">
      <w:pPr>
        <w:pStyle w:val="Prrafodelista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BE304F">
        <w:rPr>
          <w:rFonts w:ascii="Bookman Old Style" w:hAnsi="Bookman Old Style"/>
          <w:sz w:val="28"/>
          <w:szCs w:val="28"/>
        </w:rPr>
        <w:t>Estado Civil: Soltero</w:t>
      </w:r>
    </w:p>
    <w:p w:rsidR="00DE5945" w:rsidRPr="00BE304F" w:rsidRDefault="00DE5945" w:rsidP="0018032A">
      <w:pPr>
        <w:pStyle w:val="Prrafodelista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BE304F">
        <w:rPr>
          <w:rFonts w:ascii="Bookman Old Style" w:hAnsi="Bookman Old Style"/>
          <w:sz w:val="28"/>
          <w:szCs w:val="28"/>
        </w:rPr>
        <w:t>Fecha de Nacimiento:  31/10/97</w:t>
      </w:r>
    </w:p>
    <w:p w:rsidR="00DE5945" w:rsidRPr="00BE304F" w:rsidRDefault="00DE5945" w:rsidP="0018032A">
      <w:pPr>
        <w:pStyle w:val="Prrafodelista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BE304F">
        <w:rPr>
          <w:rFonts w:ascii="Bookman Old Style" w:hAnsi="Bookman Old Style"/>
          <w:sz w:val="28"/>
          <w:szCs w:val="28"/>
        </w:rPr>
        <w:t>Nacionalidad:  Argentina, Córdoba</w:t>
      </w:r>
      <w:r w:rsidR="000D527E">
        <w:rPr>
          <w:rFonts w:ascii="Bookman Old Style" w:hAnsi="Bookman Old Style"/>
          <w:sz w:val="28"/>
          <w:szCs w:val="28"/>
        </w:rPr>
        <w:t xml:space="preserve"> Capital</w:t>
      </w:r>
    </w:p>
    <w:p w:rsidR="00DE5945" w:rsidRPr="00BE304F" w:rsidRDefault="00DE5945" w:rsidP="0018032A">
      <w:pPr>
        <w:pStyle w:val="Prrafodelista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BE304F">
        <w:rPr>
          <w:rFonts w:ascii="Bookman Old Style" w:hAnsi="Bookman Old Style"/>
          <w:sz w:val="28"/>
          <w:szCs w:val="28"/>
        </w:rPr>
        <w:t>Localidad: Córdoba</w:t>
      </w:r>
      <w:r w:rsidR="000D527E">
        <w:rPr>
          <w:rFonts w:ascii="Bookman Old Style" w:hAnsi="Bookman Old Style"/>
          <w:sz w:val="28"/>
          <w:szCs w:val="28"/>
        </w:rPr>
        <w:t xml:space="preserve"> Capital</w:t>
      </w:r>
    </w:p>
    <w:p w:rsidR="00DE5945" w:rsidRPr="00BE304F" w:rsidRDefault="00630ED8" w:rsidP="0018032A">
      <w:pPr>
        <w:pStyle w:val="Prrafodelista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BE304F">
        <w:rPr>
          <w:rFonts w:ascii="Bookman Old Style" w:hAnsi="Bookman Old Style"/>
          <w:sz w:val="28"/>
          <w:szCs w:val="28"/>
        </w:rPr>
        <w:t>Domicilio:</w:t>
      </w:r>
      <w:r w:rsidR="00DE5945" w:rsidRPr="00BE304F">
        <w:rPr>
          <w:rFonts w:ascii="Bookman Old Style" w:hAnsi="Bookman Old Style"/>
          <w:sz w:val="28"/>
          <w:szCs w:val="28"/>
        </w:rPr>
        <w:t xml:space="preserve">  Lote 1, manzana 51</w:t>
      </w:r>
    </w:p>
    <w:p w:rsidR="00030910" w:rsidRPr="00BE304F" w:rsidRDefault="00DE5945" w:rsidP="0018032A">
      <w:pPr>
        <w:pStyle w:val="Prrafodelista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BE304F">
        <w:rPr>
          <w:rFonts w:ascii="Bookman Old Style" w:hAnsi="Bookman Old Style"/>
          <w:sz w:val="28"/>
          <w:szCs w:val="28"/>
        </w:rPr>
        <w:t xml:space="preserve">Barrio:  </w:t>
      </w:r>
      <w:r w:rsidR="00244CC1">
        <w:rPr>
          <w:rFonts w:ascii="Bookman Old Style" w:hAnsi="Bookman Old Style"/>
          <w:sz w:val="28"/>
          <w:szCs w:val="28"/>
        </w:rPr>
        <w:t xml:space="preserve">IPV, </w:t>
      </w:r>
      <w:r w:rsidRPr="00BE304F">
        <w:rPr>
          <w:rFonts w:ascii="Bookman Old Style" w:hAnsi="Bookman Old Style"/>
          <w:sz w:val="28"/>
          <w:szCs w:val="28"/>
        </w:rPr>
        <w:t>Ituzaingo</w:t>
      </w:r>
    </w:p>
    <w:p w:rsidR="00BE304F" w:rsidRPr="00BE304F" w:rsidRDefault="00630ED8" w:rsidP="0018032A">
      <w:pPr>
        <w:pStyle w:val="Prrafodelista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BE304F">
        <w:rPr>
          <w:rFonts w:ascii="Bookman Old Style" w:hAnsi="Bookman Old Style"/>
          <w:sz w:val="28"/>
          <w:szCs w:val="28"/>
        </w:rPr>
        <w:t>Teléfono:</w:t>
      </w:r>
      <w:r w:rsidR="004B2D55">
        <w:rPr>
          <w:rFonts w:ascii="Bookman Old Style" w:hAnsi="Bookman Old Style"/>
          <w:sz w:val="28"/>
          <w:szCs w:val="28"/>
        </w:rPr>
        <w:t xml:space="preserve">  4954065</w:t>
      </w:r>
    </w:p>
    <w:p w:rsidR="00BE304F" w:rsidRPr="00BE304F" w:rsidRDefault="00BE304F" w:rsidP="0018032A">
      <w:pPr>
        <w:pStyle w:val="Prrafodelista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BE304F">
        <w:rPr>
          <w:rFonts w:ascii="Bookman Old Style" w:hAnsi="Bookman Old Style"/>
          <w:sz w:val="28"/>
          <w:szCs w:val="28"/>
        </w:rPr>
        <w:t>Celular:  3513722011</w:t>
      </w:r>
    </w:p>
    <w:p w:rsidR="00630ED8" w:rsidRDefault="00575FE7" w:rsidP="0018032A">
      <w:pPr>
        <w:pStyle w:val="Prrafodelista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E-mail:  </w:t>
      </w:r>
      <w:hyperlink r:id="rId10" w:history="1">
        <w:r w:rsidR="000E72EF" w:rsidRPr="003736C5">
          <w:rPr>
            <w:rStyle w:val="Hipervnculo"/>
            <w:rFonts w:ascii="Bookman Old Style" w:hAnsi="Bookman Old Style"/>
            <w:sz w:val="28"/>
            <w:szCs w:val="28"/>
          </w:rPr>
          <w:t>Nicolas_gomez21@outlook.com</w:t>
        </w:r>
      </w:hyperlink>
    </w:p>
    <w:p w:rsidR="000E72EF" w:rsidRDefault="000E72EF" w:rsidP="000E72EF">
      <w:pPr>
        <w:pStyle w:val="Prrafodelista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Gmail: </w:t>
      </w:r>
      <w:hyperlink r:id="rId11" w:history="1">
        <w:r w:rsidRPr="003736C5">
          <w:rPr>
            <w:rStyle w:val="Hipervnculo"/>
            <w:rFonts w:ascii="Bookman Old Style" w:hAnsi="Bookman Old Style"/>
            <w:sz w:val="28"/>
            <w:szCs w:val="28"/>
          </w:rPr>
          <w:t>nicolasgomez5597@gmail.com</w:t>
        </w:r>
      </w:hyperlink>
    </w:p>
    <w:p w:rsidR="000E72EF" w:rsidRPr="000E72EF" w:rsidRDefault="000E72EF" w:rsidP="000E72EF">
      <w:pPr>
        <w:pStyle w:val="Prrafodelista"/>
        <w:rPr>
          <w:rFonts w:ascii="Bookman Old Style" w:hAnsi="Bookman Old Style"/>
          <w:sz w:val="28"/>
          <w:szCs w:val="28"/>
        </w:rPr>
      </w:pPr>
    </w:p>
    <w:p w:rsidR="00630ED8" w:rsidRDefault="00630ED8" w:rsidP="0018032A">
      <w:pPr>
        <w:rPr>
          <w:rFonts w:ascii="Bookman Old Style" w:hAnsi="Bookman Old Style"/>
          <w:sz w:val="20"/>
        </w:rPr>
      </w:pPr>
    </w:p>
    <w:p w:rsidR="00E31491" w:rsidRDefault="00E31491" w:rsidP="00EA1ABC">
      <w:pPr>
        <w:jc w:val="center"/>
        <w:rPr>
          <w:rFonts w:ascii="Bookman Old Style" w:hAnsi="Bookman Old Style"/>
          <w:sz w:val="20"/>
        </w:rPr>
      </w:pPr>
    </w:p>
    <w:p w:rsidR="00630ED8" w:rsidRDefault="00630ED8" w:rsidP="00EA1ABC">
      <w:pPr>
        <w:jc w:val="center"/>
        <w:rPr>
          <w:rFonts w:ascii="Bookman Old Style" w:hAnsi="Bookman Old Style"/>
          <w:sz w:val="20"/>
        </w:rPr>
      </w:pPr>
    </w:p>
    <w:p w:rsidR="003F4075" w:rsidRDefault="003F4075" w:rsidP="00EA1ABC">
      <w:pPr>
        <w:pStyle w:val="Ttulo1"/>
        <w:jc w:val="center"/>
        <w:rPr>
          <w:rFonts w:ascii="Bookman Old Style" w:hAnsi="Bookman Old Style"/>
          <w:sz w:val="32"/>
          <w:szCs w:val="32"/>
        </w:rPr>
      </w:pPr>
    </w:p>
    <w:p w:rsidR="003F4075" w:rsidRDefault="003F4075" w:rsidP="00EA1ABC">
      <w:pPr>
        <w:pStyle w:val="Ttulo1"/>
        <w:jc w:val="center"/>
        <w:rPr>
          <w:rFonts w:ascii="Bookman Old Style" w:hAnsi="Bookman Old Style"/>
          <w:sz w:val="32"/>
          <w:szCs w:val="32"/>
        </w:rPr>
      </w:pPr>
    </w:p>
    <w:p w:rsidR="006270E9" w:rsidRPr="006270E9" w:rsidRDefault="006270E9" w:rsidP="00EA1ABC">
      <w:pPr>
        <w:jc w:val="center"/>
      </w:pPr>
    </w:p>
    <w:p w:rsidR="007A2F09" w:rsidRPr="005F58AE" w:rsidRDefault="007A2F09" w:rsidP="007A2F09">
      <w:pPr>
        <w:pStyle w:val="Ttulo1"/>
        <w:jc w:val="center"/>
      </w:pPr>
    </w:p>
    <w:p w:rsidR="00EA1ABC" w:rsidRDefault="00EA1ABC" w:rsidP="00EA1ABC">
      <w:pPr>
        <w:pStyle w:val="Ttulo1"/>
        <w:jc w:val="center"/>
        <w:rPr>
          <w:rFonts w:ascii="Bookman Old Style" w:hAnsi="Bookman Old Style"/>
          <w:sz w:val="32"/>
          <w:szCs w:val="32"/>
        </w:rPr>
      </w:pPr>
    </w:p>
    <w:p w:rsidR="00B362B0" w:rsidRPr="00B362B0" w:rsidRDefault="00B362B0" w:rsidP="00B362B0"/>
    <w:p w:rsidR="00EA1ABC" w:rsidRDefault="00EA1ABC" w:rsidP="00EA1ABC">
      <w:pPr>
        <w:pStyle w:val="Ttulo1"/>
        <w:jc w:val="center"/>
        <w:rPr>
          <w:rFonts w:ascii="Bookman Old Style" w:hAnsi="Bookman Old Style"/>
          <w:sz w:val="32"/>
          <w:szCs w:val="32"/>
        </w:rPr>
      </w:pPr>
    </w:p>
    <w:p w:rsidR="00630ED8" w:rsidRPr="006C7B25" w:rsidRDefault="00630ED8" w:rsidP="00EA1ABC">
      <w:pPr>
        <w:pStyle w:val="Ttulo1"/>
        <w:jc w:val="center"/>
        <w:rPr>
          <w:rFonts w:ascii="Bookman Old Style" w:hAnsi="Bookman Old Style"/>
          <w:sz w:val="32"/>
          <w:szCs w:val="32"/>
        </w:rPr>
      </w:pPr>
      <w:r w:rsidRPr="006C7B25">
        <w:rPr>
          <w:rFonts w:ascii="Bookman Old Style" w:hAnsi="Bookman Old Style"/>
          <w:sz w:val="32"/>
          <w:szCs w:val="32"/>
        </w:rPr>
        <w:t>DATOS ESCOLARES</w:t>
      </w:r>
    </w:p>
    <w:p w:rsidR="00630ED8" w:rsidRDefault="00630ED8" w:rsidP="00EA1ABC">
      <w:pPr>
        <w:jc w:val="center"/>
      </w:pPr>
    </w:p>
    <w:p w:rsidR="00630ED8" w:rsidRDefault="00630ED8" w:rsidP="0018032A">
      <w:pPr>
        <w:rPr>
          <w:rFonts w:ascii="Bookman Old Style" w:hAnsi="Bookman Old Style"/>
          <w:sz w:val="20"/>
        </w:rPr>
      </w:pPr>
    </w:p>
    <w:p w:rsidR="00630ED8" w:rsidRPr="00057E91" w:rsidRDefault="00BE304F" w:rsidP="0018032A">
      <w:pPr>
        <w:pStyle w:val="Prrafodelista"/>
        <w:numPr>
          <w:ilvl w:val="0"/>
          <w:numId w:val="2"/>
        </w:numPr>
        <w:rPr>
          <w:rFonts w:ascii="Bookman Old Style" w:hAnsi="Bookman Old Style"/>
          <w:sz w:val="28"/>
          <w:szCs w:val="28"/>
        </w:rPr>
      </w:pPr>
      <w:r w:rsidRPr="00057E91">
        <w:rPr>
          <w:rFonts w:ascii="Bookman Old Style" w:hAnsi="Bookman Old Style"/>
          <w:sz w:val="28"/>
          <w:szCs w:val="28"/>
        </w:rPr>
        <w:t>Primaria, Completo</w:t>
      </w:r>
      <w:r w:rsidR="00EA1ABC" w:rsidRPr="00057E91">
        <w:rPr>
          <w:rFonts w:ascii="Bookman Old Style" w:hAnsi="Bookman Old Style"/>
          <w:sz w:val="28"/>
          <w:szCs w:val="28"/>
        </w:rPr>
        <w:t xml:space="preserve">: </w:t>
      </w:r>
      <w:r w:rsidR="00EA1ABC" w:rsidRPr="00057E91">
        <w:rPr>
          <w:sz w:val="28"/>
          <w:szCs w:val="28"/>
        </w:rPr>
        <w:t>Escuela</w:t>
      </w:r>
      <w:r w:rsidR="000D527E" w:rsidRPr="00057E91">
        <w:rPr>
          <w:rFonts w:ascii="Bookman Old Style" w:hAnsi="Bookman Old Style"/>
          <w:sz w:val="28"/>
          <w:szCs w:val="28"/>
        </w:rPr>
        <w:t xml:space="preserve"> </w:t>
      </w:r>
      <w:r w:rsidR="004B2D55" w:rsidRPr="00057E91">
        <w:rPr>
          <w:rFonts w:ascii="Bookman Old Style" w:hAnsi="Bookman Old Style"/>
          <w:sz w:val="28"/>
          <w:szCs w:val="28"/>
        </w:rPr>
        <w:t>Ejército</w:t>
      </w:r>
      <w:r w:rsidR="000D527E" w:rsidRPr="00057E91">
        <w:rPr>
          <w:rFonts w:ascii="Bookman Old Style" w:hAnsi="Bookman Old Style"/>
          <w:sz w:val="28"/>
          <w:szCs w:val="28"/>
        </w:rPr>
        <w:t xml:space="preserve"> Argentino Córdoba</w:t>
      </w:r>
      <w:r w:rsidR="00EA1ABC">
        <w:rPr>
          <w:rFonts w:ascii="Bookman Old Style" w:hAnsi="Bookman Old Style"/>
          <w:sz w:val="28"/>
          <w:szCs w:val="28"/>
        </w:rPr>
        <w:t>.</w:t>
      </w:r>
      <w:r w:rsidR="000D527E" w:rsidRPr="00057E91">
        <w:rPr>
          <w:rFonts w:ascii="Bookman Old Style" w:hAnsi="Bookman Old Style"/>
          <w:sz w:val="28"/>
          <w:szCs w:val="28"/>
        </w:rPr>
        <w:t xml:space="preserve"> C</w:t>
      </w:r>
      <w:r w:rsidRPr="00057E91">
        <w:rPr>
          <w:rFonts w:ascii="Bookman Old Style" w:hAnsi="Bookman Old Style"/>
          <w:sz w:val="28"/>
          <w:szCs w:val="28"/>
        </w:rPr>
        <w:t>apital</w:t>
      </w:r>
    </w:p>
    <w:p w:rsidR="009E425F" w:rsidRDefault="00630ED8" w:rsidP="0018032A">
      <w:pPr>
        <w:pStyle w:val="Prrafodelista"/>
        <w:numPr>
          <w:ilvl w:val="0"/>
          <w:numId w:val="2"/>
        </w:numPr>
        <w:rPr>
          <w:rFonts w:ascii="Bookman Old Style" w:hAnsi="Bookman Old Style"/>
          <w:sz w:val="28"/>
          <w:szCs w:val="28"/>
        </w:rPr>
      </w:pPr>
      <w:r w:rsidRPr="00057E91">
        <w:rPr>
          <w:rFonts w:ascii="Bookman Old Style" w:hAnsi="Bookman Old Style"/>
          <w:sz w:val="28"/>
          <w:szCs w:val="28"/>
        </w:rPr>
        <w:t>Secundaria</w:t>
      </w:r>
      <w:r w:rsidR="005F58AE">
        <w:rPr>
          <w:rFonts w:ascii="Bookman Old Style" w:hAnsi="Bookman Old Style"/>
          <w:sz w:val="28"/>
          <w:szCs w:val="28"/>
        </w:rPr>
        <w:t>, Completo</w:t>
      </w:r>
      <w:r w:rsidRPr="00057E91">
        <w:rPr>
          <w:rFonts w:ascii="Bookman Old Style" w:hAnsi="Bookman Old Style"/>
          <w:sz w:val="28"/>
          <w:szCs w:val="28"/>
        </w:rPr>
        <w:t>:</w:t>
      </w:r>
      <w:r w:rsidR="009E425F">
        <w:rPr>
          <w:rFonts w:ascii="Bookman Old Style" w:hAnsi="Bookman Old Style"/>
          <w:sz w:val="28"/>
          <w:szCs w:val="28"/>
        </w:rPr>
        <w:t xml:space="preserve"> IPEM 207 Eduardo Raúl Requena</w:t>
      </w:r>
      <w:r w:rsidR="00EA1ABC">
        <w:rPr>
          <w:rFonts w:ascii="Bookman Old Style" w:hAnsi="Bookman Old Style"/>
          <w:sz w:val="28"/>
          <w:szCs w:val="28"/>
        </w:rPr>
        <w:t>.</w:t>
      </w:r>
    </w:p>
    <w:p w:rsidR="009E425F" w:rsidRDefault="009E425F" w:rsidP="0018032A">
      <w:pPr>
        <w:pStyle w:val="Prrafodelista"/>
        <w:numPr>
          <w:ilvl w:val="0"/>
          <w:numId w:val="2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Colegio Universitario Manuel Belgrano: Analista Universitario</w:t>
      </w:r>
      <w:r w:rsidR="003F4075">
        <w:rPr>
          <w:rFonts w:ascii="Bookman Old Style" w:hAnsi="Bookman Old Style"/>
          <w:sz w:val="28"/>
          <w:szCs w:val="28"/>
        </w:rPr>
        <w:t xml:space="preserve"> de Sistema Informática. Cursando 1° año</w:t>
      </w:r>
      <w:r w:rsidR="00EA1ABC">
        <w:rPr>
          <w:rFonts w:ascii="Bookman Old Style" w:hAnsi="Bookman Old Style"/>
          <w:sz w:val="28"/>
          <w:szCs w:val="28"/>
        </w:rPr>
        <w:t>.</w:t>
      </w:r>
    </w:p>
    <w:p w:rsidR="003F4075" w:rsidRDefault="003F4075" w:rsidP="00EA1ABC">
      <w:pPr>
        <w:pStyle w:val="Prrafodelista"/>
        <w:jc w:val="center"/>
        <w:rPr>
          <w:rFonts w:ascii="Bookman Old Style" w:hAnsi="Bookman Old Style"/>
          <w:sz w:val="28"/>
          <w:szCs w:val="28"/>
        </w:rPr>
      </w:pPr>
    </w:p>
    <w:p w:rsidR="00B362B0" w:rsidRDefault="00B362B0" w:rsidP="00EA1ABC">
      <w:pPr>
        <w:pStyle w:val="Prrafodelista"/>
        <w:jc w:val="center"/>
        <w:rPr>
          <w:rFonts w:ascii="Bookman Old Style" w:hAnsi="Bookman Old Style"/>
          <w:sz w:val="28"/>
          <w:szCs w:val="28"/>
        </w:rPr>
      </w:pPr>
    </w:p>
    <w:p w:rsidR="00B362B0" w:rsidRDefault="00B362B0" w:rsidP="00EA1ABC">
      <w:pPr>
        <w:pStyle w:val="Prrafodelista"/>
        <w:jc w:val="center"/>
        <w:rPr>
          <w:rFonts w:ascii="Bookman Old Style" w:hAnsi="Bookman Old Style"/>
          <w:sz w:val="28"/>
          <w:szCs w:val="28"/>
        </w:rPr>
      </w:pPr>
    </w:p>
    <w:p w:rsidR="00B362B0" w:rsidRDefault="00B362B0" w:rsidP="00EA1ABC">
      <w:pPr>
        <w:pStyle w:val="Prrafodelista"/>
        <w:jc w:val="center"/>
        <w:rPr>
          <w:rFonts w:ascii="Bookman Old Style" w:hAnsi="Bookman Old Style"/>
          <w:sz w:val="28"/>
          <w:szCs w:val="28"/>
        </w:rPr>
      </w:pPr>
    </w:p>
    <w:p w:rsidR="003F4075" w:rsidRDefault="003F4075" w:rsidP="00EA1ABC">
      <w:pPr>
        <w:pStyle w:val="Prrafodelista"/>
        <w:jc w:val="center"/>
        <w:rPr>
          <w:rFonts w:ascii="Bookman Old Style" w:hAnsi="Bookman Old Style"/>
          <w:sz w:val="28"/>
          <w:szCs w:val="28"/>
        </w:rPr>
      </w:pPr>
    </w:p>
    <w:p w:rsidR="00204738" w:rsidRPr="0018032A" w:rsidRDefault="0018032A" w:rsidP="0018032A">
      <w:pPr>
        <w:jc w:val="center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E</w:t>
      </w:r>
      <w:r w:rsidR="00204738" w:rsidRPr="0018032A">
        <w:rPr>
          <w:rFonts w:ascii="Bookman Old Style" w:hAnsi="Bookman Old Style"/>
          <w:b/>
          <w:sz w:val="32"/>
          <w:szCs w:val="32"/>
        </w:rPr>
        <w:t>XPERIENCIA LABORA</w:t>
      </w:r>
      <w:r w:rsidR="003D430C">
        <w:rPr>
          <w:rFonts w:ascii="Bookman Old Style" w:hAnsi="Bookman Old Style"/>
          <w:b/>
          <w:sz w:val="32"/>
          <w:szCs w:val="32"/>
        </w:rPr>
        <w:t>L</w:t>
      </w:r>
    </w:p>
    <w:p w:rsidR="00EA1ABC" w:rsidRDefault="00EA1ABC" w:rsidP="00EA1ABC">
      <w:pPr>
        <w:pStyle w:val="Prrafodelista"/>
        <w:jc w:val="center"/>
        <w:rPr>
          <w:rFonts w:ascii="Bookman Old Style" w:hAnsi="Bookman Old Style"/>
          <w:b/>
          <w:sz w:val="32"/>
          <w:szCs w:val="32"/>
        </w:rPr>
      </w:pPr>
    </w:p>
    <w:p w:rsidR="00204738" w:rsidRPr="00EA1ABC" w:rsidRDefault="00204738" w:rsidP="0018032A">
      <w:pPr>
        <w:pStyle w:val="Prrafodelista"/>
        <w:numPr>
          <w:ilvl w:val="0"/>
          <w:numId w:val="2"/>
        </w:numPr>
        <w:rPr>
          <w:rFonts w:ascii="Bookman Old Style" w:hAnsi="Bookman Old Style"/>
          <w:sz w:val="28"/>
          <w:szCs w:val="28"/>
        </w:rPr>
      </w:pPr>
      <w:r w:rsidRPr="00EA1ABC">
        <w:rPr>
          <w:rFonts w:ascii="Bookman Old Style" w:hAnsi="Bookman Old Style"/>
          <w:sz w:val="28"/>
          <w:szCs w:val="28"/>
        </w:rPr>
        <w:t>[2013-2014] Marroquinería Fani</w:t>
      </w:r>
    </w:p>
    <w:p w:rsidR="00315EC1" w:rsidRPr="00EA1ABC" w:rsidRDefault="00315EC1" w:rsidP="0018032A">
      <w:pPr>
        <w:pStyle w:val="Prrafodelista"/>
        <w:numPr>
          <w:ilvl w:val="0"/>
          <w:numId w:val="17"/>
        </w:numPr>
        <w:rPr>
          <w:rFonts w:ascii="Bookman Old Style" w:hAnsi="Bookman Old Style"/>
          <w:sz w:val="28"/>
          <w:szCs w:val="28"/>
        </w:rPr>
      </w:pPr>
      <w:r w:rsidRPr="00EA1ABC">
        <w:rPr>
          <w:rFonts w:ascii="Bookman Old Style" w:hAnsi="Bookman Old Style"/>
          <w:sz w:val="28"/>
          <w:szCs w:val="28"/>
        </w:rPr>
        <w:t>Empleado en Marroquinería</w:t>
      </w:r>
      <w:r w:rsidR="00EA1ABC" w:rsidRPr="00EA1ABC">
        <w:rPr>
          <w:rFonts w:ascii="Bookman Old Style" w:hAnsi="Bookman Old Style"/>
          <w:sz w:val="28"/>
          <w:szCs w:val="28"/>
        </w:rPr>
        <w:t>.</w:t>
      </w:r>
    </w:p>
    <w:p w:rsidR="00315EC1" w:rsidRPr="00EA1ABC" w:rsidRDefault="00315EC1" w:rsidP="0018032A">
      <w:pPr>
        <w:pStyle w:val="Prrafodelista"/>
        <w:numPr>
          <w:ilvl w:val="0"/>
          <w:numId w:val="17"/>
        </w:numPr>
        <w:rPr>
          <w:rFonts w:ascii="Bookman Old Style" w:hAnsi="Bookman Old Style"/>
          <w:sz w:val="28"/>
          <w:szCs w:val="28"/>
        </w:rPr>
      </w:pPr>
      <w:r w:rsidRPr="00EA1ABC">
        <w:rPr>
          <w:rFonts w:ascii="Bookman Old Style" w:hAnsi="Bookman Old Style"/>
          <w:sz w:val="28"/>
          <w:szCs w:val="28"/>
        </w:rPr>
        <w:t>Cortador y entrega de mercadería, bolsos, cartera, monederos, etc.</w:t>
      </w:r>
    </w:p>
    <w:p w:rsidR="00315EC1" w:rsidRPr="00EA1ABC" w:rsidRDefault="00315EC1" w:rsidP="0018032A">
      <w:pPr>
        <w:pStyle w:val="Prrafodelista"/>
        <w:ind w:left="1440"/>
        <w:rPr>
          <w:rFonts w:ascii="Bookman Old Style" w:hAnsi="Bookman Old Style"/>
          <w:sz w:val="28"/>
          <w:szCs w:val="28"/>
        </w:rPr>
      </w:pPr>
    </w:p>
    <w:p w:rsidR="00EA1ABC" w:rsidRPr="004542F5" w:rsidRDefault="00FE3A19" w:rsidP="004542F5">
      <w:pPr>
        <w:pStyle w:val="Prrafodelista"/>
        <w:ind w:left="144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Ce</w:t>
      </w:r>
      <w:r w:rsidR="00315EC1" w:rsidRPr="00EA1ABC">
        <w:rPr>
          <w:rFonts w:ascii="Bookman Old Style" w:hAnsi="Bookman Old Style"/>
          <w:sz w:val="28"/>
          <w:szCs w:val="28"/>
        </w:rPr>
        <w:t>l</w:t>
      </w:r>
      <w:r>
        <w:rPr>
          <w:rFonts w:ascii="Bookman Old Style" w:hAnsi="Bookman Old Style"/>
          <w:sz w:val="28"/>
          <w:szCs w:val="28"/>
        </w:rPr>
        <w:t>ular</w:t>
      </w:r>
      <w:r w:rsidR="00315EC1" w:rsidRPr="00EA1ABC">
        <w:rPr>
          <w:rFonts w:ascii="Bookman Old Style" w:hAnsi="Bookman Old Style"/>
          <w:sz w:val="28"/>
          <w:szCs w:val="28"/>
        </w:rPr>
        <w:t>: 351-5741885</w:t>
      </w:r>
    </w:p>
    <w:p w:rsidR="00CB3921" w:rsidRDefault="00B362B0" w:rsidP="004542F5">
      <w:pPr>
        <w:pStyle w:val="Puesto"/>
        <w:jc w:val="left"/>
      </w:pPr>
      <w:r>
        <w:t xml:space="preserve"> </w:t>
      </w:r>
    </w:p>
    <w:p w:rsidR="00B362B0" w:rsidRDefault="00B362B0" w:rsidP="00EA1ABC">
      <w:pPr>
        <w:pStyle w:val="Puesto"/>
        <w:ind w:left="1788"/>
      </w:pPr>
    </w:p>
    <w:p w:rsidR="00B362B0" w:rsidRDefault="00B362B0" w:rsidP="00EA1ABC">
      <w:pPr>
        <w:pStyle w:val="Puesto"/>
        <w:ind w:left="1788"/>
      </w:pPr>
    </w:p>
    <w:p w:rsidR="00CB3921" w:rsidRDefault="00CB3921" w:rsidP="00EA1ABC">
      <w:pPr>
        <w:pStyle w:val="Puesto"/>
      </w:pPr>
      <w:r>
        <w:t>TIEMPO DISPONIBLE</w:t>
      </w:r>
    </w:p>
    <w:p w:rsidR="00CB3921" w:rsidRPr="00CB3921" w:rsidRDefault="005F58AE" w:rsidP="0018032A">
      <w:pPr>
        <w:pStyle w:val="Prrafodelista"/>
        <w:numPr>
          <w:ilvl w:val="0"/>
          <w:numId w:val="9"/>
        </w:numPr>
      </w:pPr>
      <w:r>
        <w:rPr>
          <w:rFonts w:ascii="Bookman Old Style" w:hAnsi="Bookman Old Style"/>
          <w:sz w:val="28"/>
          <w:szCs w:val="28"/>
        </w:rPr>
        <w:t>Full-time</w:t>
      </w:r>
    </w:p>
    <w:p w:rsidR="00CB3921" w:rsidRPr="00EB62EB" w:rsidRDefault="00B362B0" w:rsidP="0018032A">
      <w:pPr>
        <w:pStyle w:val="Prrafodelista"/>
        <w:numPr>
          <w:ilvl w:val="0"/>
          <w:numId w:val="9"/>
        </w:numPr>
      </w:pPr>
      <w:r>
        <w:rPr>
          <w:rFonts w:ascii="Bookman Old Style" w:hAnsi="Bookman Old Style"/>
          <w:sz w:val="28"/>
          <w:szCs w:val="28"/>
        </w:rPr>
        <w:t xml:space="preserve">Horarios disponible: Mañana y Noche </w:t>
      </w:r>
    </w:p>
    <w:p w:rsidR="00EB62EB" w:rsidRDefault="00EB62EB" w:rsidP="00EA1ABC">
      <w:pPr>
        <w:ind w:left="360"/>
        <w:jc w:val="center"/>
      </w:pPr>
    </w:p>
    <w:p w:rsidR="00EB62EB" w:rsidRDefault="00EB62EB" w:rsidP="00EA1ABC">
      <w:pPr>
        <w:ind w:left="360"/>
        <w:jc w:val="center"/>
      </w:pPr>
    </w:p>
    <w:p w:rsidR="00EB62EB" w:rsidRDefault="00EB62EB" w:rsidP="00EA1ABC">
      <w:pPr>
        <w:ind w:left="360"/>
        <w:jc w:val="center"/>
      </w:pPr>
    </w:p>
    <w:p w:rsidR="00EB62EB" w:rsidRDefault="00EB62EB" w:rsidP="00EA1ABC">
      <w:pPr>
        <w:ind w:left="360"/>
        <w:jc w:val="center"/>
      </w:pPr>
    </w:p>
    <w:p w:rsidR="00EB62EB" w:rsidRPr="00EB62EB" w:rsidRDefault="00EB62EB" w:rsidP="00EA1ABC">
      <w:pPr>
        <w:pStyle w:val="Puesto"/>
      </w:pPr>
    </w:p>
    <w:p w:rsidR="003F4075" w:rsidRDefault="003F4075" w:rsidP="00EA1ABC">
      <w:pPr>
        <w:pStyle w:val="Ttulo1"/>
        <w:jc w:val="center"/>
      </w:pPr>
    </w:p>
    <w:p w:rsidR="003F4075" w:rsidRDefault="003F4075" w:rsidP="00EA1ABC">
      <w:pPr>
        <w:pStyle w:val="Ttulo1"/>
        <w:jc w:val="center"/>
      </w:pPr>
    </w:p>
    <w:p w:rsidR="003F4075" w:rsidRDefault="003F4075" w:rsidP="00EA1ABC">
      <w:pPr>
        <w:pStyle w:val="Ttulo1"/>
        <w:jc w:val="center"/>
      </w:pPr>
    </w:p>
    <w:p w:rsidR="003F4075" w:rsidRDefault="003F4075" w:rsidP="00EA1ABC">
      <w:pPr>
        <w:pStyle w:val="Ttulo1"/>
        <w:jc w:val="center"/>
      </w:pPr>
    </w:p>
    <w:p w:rsidR="003F4075" w:rsidRDefault="003F4075" w:rsidP="00EA1ABC">
      <w:pPr>
        <w:pStyle w:val="Ttulo1"/>
        <w:jc w:val="center"/>
      </w:pPr>
    </w:p>
    <w:p w:rsidR="001E5937" w:rsidRPr="001E5937" w:rsidRDefault="001E5937" w:rsidP="00EA1ABC">
      <w:pPr>
        <w:jc w:val="center"/>
      </w:pPr>
    </w:p>
    <w:p w:rsidR="001F56AE" w:rsidRDefault="001F56AE" w:rsidP="004542F5"/>
    <w:p w:rsidR="001F56AE" w:rsidRDefault="001F56AE" w:rsidP="00EA1ABC">
      <w:pPr>
        <w:jc w:val="center"/>
      </w:pPr>
    </w:p>
    <w:p w:rsidR="001F56AE" w:rsidRPr="001F56AE" w:rsidRDefault="001F56AE" w:rsidP="00EA1ABC">
      <w:pPr>
        <w:jc w:val="center"/>
      </w:pPr>
    </w:p>
    <w:p w:rsidR="003F4075" w:rsidRDefault="003F4075" w:rsidP="00EA1ABC">
      <w:pPr>
        <w:pStyle w:val="Ttulo1"/>
        <w:jc w:val="center"/>
      </w:pPr>
    </w:p>
    <w:p w:rsidR="00AA74CC" w:rsidRDefault="00AA74CC" w:rsidP="00EA1ABC">
      <w:pPr>
        <w:pStyle w:val="Ttulo1"/>
        <w:jc w:val="center"/>
      </w:pPr>
    </w:p>
    <w:p w:rsidR="00E31491" w:rsidRDefault="00E31491" w:rsidP="00EA1ABC">
      <w:pPr>
        <w:pStyle w:val="Ttulo1"/>
        <w:spacing w:after="100" w:afterAutospacing="1"/>
        <w:jc w:val="center"/>
        <w:rPr>
          <w:rFonts w:ascii="Bookman Old Style" w:hAnsi="Bookman Old Style"/>
          <w:sz w:val="32"/>
          <w:szCs w:val="32"/>
        </w:rPr>
      </w:pPr>
    </w:p>
    <w:p w:rsidR="006C7B25" w:rsidRDefault="00AA74CC" w:rsidP="00EA1ABC">
      <w:pPr>
        <w:pStyle w:val="Ttulo1"/>
        <w:spacing w:after="100" w:afterAutospacing="1"/>
        <w:jc w:val="center"/>
        <w:rPr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CARTA DE PRES</w:t>
      </w:r>
      <w:r w:rsidR="006C7B25" w:rsidRPr="004B2D55">
        <w:rPr>
          <w:rFonts w:ascii="Bookman Old Style" w:hAnsi="Bookman Old Style"/>
          <w:sz w:val="32"/>
          <w:szCs w:val="32"/>
        </w:rPr>
        <w:t>ENTACION</w:t>
      </w:r>
    </w:p>
    <w:p w:rsidR="0043700E" w:rsidRDefault="00494133" w:rsidP="0018032A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Sr Director S/D:</w:t>
      </w:r>
    </w:p>
    <w:p w:rsidR="0065338E" w:rsidRDefault="0018032A" w:rsidP="00FC4C65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</w:t>
      </w:r>
      <w:r w:rsidR="00494133">
        <w:rPr>
          <w:rFonts w:ascii="Bookman Old Style" w:hAnsi="Bookman Old Style"/>
          <w:sz w:val="28"/>
          <w:szCs w:val="28"/>
        </w:rPr>
        <w:t>Me dirijo a Usted con el mayor de los respetos a fin de enviarle mi Curriculum Vitae. Mi nombre es Ramiro Nicolás Gómez DNI N° 40.750.182 le solicito a Usted una oportunidad de trabajo para ser tenido en cuenta frente a alguna vacante disponible.</w:t>
      </w:r>
    </w:p>
    <w:p w:rsidR="00057BC3" w:rsidRDefault="0018032A" w:rsidP="00FC4C65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</w:t>
      </w:r>
      <w:r w:rsidR="00494133">
        <w:rPr>
          <w:rFonts w:ascii="Bookman Old Style" w:hAnsi="Bookman Old Style"/>
          <w:sz w:val="28"/>
          <w:szCs w:val="28"/>
        </w:rPr>
        <w:t>Soy</w:t>
      </w:r>
      <w:r w:rsidR="00057BC3">
        <w:rPr>
          <w:rFonts w:ascii="Bookman Old Style" w:hAnsi="Bookman Old Style"/>
          <w:sz w:val="28"/>
          <w:szCs w:val="28"/>
        </w:rPr>
        <w:t xml:space="preserve"> responsable, cumplidor y manifiesto deseos de trabajar y desempeñarme con éxito en el puesto que se me ofrezca estando dispuesto a esmerarme día a día para un crecimiento personal y laboral.</w:t>
      </w:r>
    </w:p>
    <w:p w:rsidR="0043700E" w:rsidRPr="0018032A" w:rsidRDefault="0018032A" w:rsidP="00FC4C65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</w:t>
      </w:r>
      <w:r w:rsidR="00057BC3">
        <w:rPr>
          <w:rFonts w:ascii="Bookman Old Style" w:hAnsi="Bookman Old Style"/>
          <w:sz w:val="28"/>
          <w:szCs w:val="28"/>
        </w:rPr>
        <w:t>Sin otro particular, lo saludo cordial mente, quedo a sus órdenes esperando una repuesta favorable</w:t>
      </w:r>
    </w:p>
    <w:p w:rsidR="0043700E" w:rsidRPr="00E50E6E" w:rsidRDefault="0043700E" w:rsidP="0018032A">
      <w:pPr>
        <w:rPr>
          <w:rFonts w:ascii="Arial Narrow" w:hAnsi="Arial Narrow"/>
          <w:sz w:val="32"/>
          <w:szCs w:val="32"/>
        </w:rPr>
      </w:pPr>
      <w:r w:rsidRPr="00E50E6E">
        <w:rPr>
          <w:rFonts w:ascii="Arial Narrow" w:hAnsi="Arial Narrow"/>
          <w:sz w:val="32"/>
          <w:szCs w:val="32"/>
        </w:rPr>
        <w:t>.</w:t>
      </w:r>
      <w:r w:rsidR="0018032A">
        <w:rPr>
          <w:rFonts w:ascii="Arial Narrow" w:hAnsi="Arial Narrow"/>
          <w:sz w:val="32"/>
          <w:szCs w:val="32"/>
        </w:rPr>
        <w:t xml:space="preserve">  Firma:  </w:t>
      </w:r>
      <w:r w:rsidR="0018032A" w:rsidRPr="00912712">
        <w:rPr>
          <w:noProof/>
          <w:lang w:val="es-AR" w:eastAsia="es-AR"/>
        </w:rPr>
        <w:drawing>
          <wp:inline distT="0" distB="0" distL="0" distR="0" wp14:anchorId="2765C412" wp14:editId="061FBFC8">
            <wp:extent cx="1200150" cy="495300"/>
            <wp:effectExtent l="0" t="0" r="0" b="0"/>
            <wp:docPr id="2" name="Imagen 2" descr="C:\Users\Nicolas\Pictures\Camera Roll\fir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olas\Pictures\Camera Roll\firm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032A">
        <w:rPr>
          <w:rFonts w:ascii="Arial Narrow" w:hAnsi="Arial Narrow"/>
          <w:sz w:val="32"/>
          <w:szCs w:val="32"/>
        </w:rPr>
        <w:t xml:space="preserve">              </w:t>
      </w:r>
      <w:r w:rsidR="00912712" w:rsidRPr="00912712">
        <w:rPr>
          <w:noProof/>
          <w:lang w:val="es-AR" w:eastAsia="es-AR"/>
        </w:rPr>
        <w:t xml:space="preserve"> </w:t>
      </w:r>
      <w:r w:rsidR="0018032A">
        <w:rPr>
          <w:rFonts w:ascii="Arial Narrow" w:hAnsi="Arial Narrow"/>
          <w:sz w:val="32"/>
          <w:szCs w:val="32"/>
        </w:rPr>
        <w:t>Nicolás Gó</w:t>
      </w:r>
      <w:r w:rsidR="0018032A" w:rsidRPr="00E50E6E">
        <w:rPr>
          <w:rFonts w:ascii="Arial Narrow" w:hAnsi="Arial Narrow"/>
          <w:sz w:val="32"/>
          <w:szCs w:val="32"/>
        </w:rPr>
        <w:t>mez</w:t>
      </w:r>
      <w:r w:rsidR="0018032A">
        <w:rPr>
          <w:rFonts w:ascii="Arial Narrow" w:hAnsi="Arial Narrow"/>
          <w:sz w:val="32"/>
          <w:szCs w:val="32"/>
        </w:rPr>
        <w:t>.</w:t>
      </w:r>
    </w:p>
    <w:p w:rsidR="00AA74CC" w:rsidRDefault="00AA74CC" w:rsidP="00EA1ABC">
      <w:pPr>
        <w:jc w:val="center"/>
      </w:pPr>
    </w:p>
    <w:p w:rsidR="00AA74CC" w:rsidRDefault="00AA74CC" w:rsidP="00EA1ABC">
      <w:pPr>
        <w:jc w:val="center"/>
      </w:pPr>
    </w:p>
    <w:p w:rsidR="00AA74CC" w:rsidRDefault="00AA74CC" w:rsidP="00EA1ABC">
      <w:pPr>
        <w:jc w:val="center"/>
      </w:pPr>
    </w:p>
    <w:p w:rsidR="00AA74CC" w:rsidRPr="00134A5C" w:rsidRDefault="00AA74CC" w:rsidP="00EA1ABC">
      <w:pPr>
        <w:jc w:val="center"/>
      </w:pPr>
    </w:p>
    <w:sectPr w:rsidR="00AA74CC" w:rsidRPr="00134A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0DE7" w:rsidRDefault="009F0DE7" w:rsidP="001E5937">
      <w:r>
        <w:separator/>
      </w:r>
    </w:p>
  </w:endnote>
  <w:endnote w:type="continuationSeparator" w:id="0">
    <w:p w:rsidR="009F0DE7" w:rsidRDefault="009F0DE7" w:rsidP="001E5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0DE7" w:rsidRDefault="009F0DE7" w:rsidP="001E5937">
      <w:r>
        <w:separator/>
      </w:r>
    </w:p>
  </w:footnote>
  <w:footnote w:type="continuationSeparator" w:id="0">
    <w:p w:rsidR="009F0DE7" w:rsidRDefault="009F0DE7" w:rsidP="001E59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D2123"/>
    <w:multiLevelType w:val="hybridMultilevel"/>
    <w:tmpl w:val="EE56FE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C0A63"/>
    <w:multiLevelType w:val="hybridMultilevel"/>
    <w:tmpl w:val="51A0D1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838A1"/>
    <w:multiLevelType w:val="hybridMultilevel"/>
    <w:tmpl w:val="5658C53E"/>
    <w:lvl w:ilvl="0" w:tplc="2C0A000F">
      <w:start w:val="1"/>
      <w:numFmt w:val="decimal"/>
      <w:lvlText w:val="%1."/>
      <w:lvlJc w:val="left"/>
      <w:pPr>
        <w:ind w:left="1537" w:hanging="360"/>
      </w:pPr>
    </w:lvl>
    <w:lvl w:ilvl="1" w:tplc="2C0A0019" w:tentative="1">
      <w:start w:val="1"/>
      <w:numFmt w:val="lowerLetter"/>
      <w:lvlText w:val="%2."/>
      <w:lvlJc w:val="left"/>
      <w:pPr>
        <w:ind w:left="2257" w:hanging="360"/>
      </w:pPr>
    </w:lvl>
    <w:lvl w:ilvl="2" w:tplc="2C0A001B" w:tentative="1">
      <w:start w:val="1"/>
      <w:numFmt w:val="lowerRoman"/>
      <w:lvlText w:val="%3."/>
      <w:lvlJc w:val="right"/>
      <w:pPr>
        <w:ind w:left="2977" w:hanging="180"/>
      </w:pPr>
    </w:lvl>
    <w:lvl w:ilvl="3" w:tplc="2C0A000F" w:tentative="1">
      <w:start w:val="1"/>
      <w:numFmt w:val="decimal"/>
      <w:lvlText w:val="%4."/>
      <w:lvlJc w:val="left"/>
      <w:pPr>
        <w:ind w:left="3697" w:hanging="360"/>
      </w:pPr>
    </w:lvl>
    <w:lvl w:ilvl="4" w:tplc="2C0A0019" w:tentative="1">
      <w:start w:val="1"/>
      <w:numFmt w:val="lowerLetter"/>
      <w:lvlText w:val="%5."/>
      <w:lvlJc w:val="left"/>
      <w:pPr>
        <w:ind w:left="4417" w:hanging="360"/>
      </w:pPr>
    </w:lvl>
    <w:lvl w:ilvl="5" w:tplc="2C0A001B" w:tentative="1">
      <w:start w:val="1"/>
      <w:numFmt w:val="lowerRoman"/>
      <w:lvlText w:val="%6."/>
      <w:lvlJc w:val="right"/>
      <w:pPr>
        <w:ind w:left="5137" w:hanging="180"/>
      </w:pPr>
    </w:lvl>
    <w:lvl w:ilvl="6" w:tplc="2C0A000F" w:tentative="1">
      <w:start w:val="1"/>
      <w:numFmt w:val="decimal"/>
      <w:lvlText w:val="%7."/>
      <w:lvlJc w:val="left"/>
      <w:pPr>
        <w:ind w:left="5857" w:hanging="360"/>
      </w:pPr>
    </w:lvl>
    <w:lvl w:ilvl="7" w:tplc="2C0A0019" w:tentative="1">
      <w:start w:val="1"/>
      <w:numFmt w:val="lowerLetter"/>
      <w:lvlText w:val="%8."/>
      <w:lvlJc w:val="left"/>
      <w:pPr>
        <w:ind w:left="6577" w:hanging="360"/>
      </w:pPr>
    </w:lvl>
    <w:lvl w:ilvl="8" w:tplc="2C0A001B" w:tentative="1">
      <w:start w:val="1"/>
      <w:numFmt w:val="lowerRoman"/>
      <w:lvlText w:val="%9."/>
      <w:lvlJc w:val="right"/>
      <w:pPr>
        <w:ind w:left="7297" w:hanging="180"/>
      </w:pPr>
    </w:lvl>
  </w:abstractNum>
  <w:abstractNum w:abstractNumId="3" w15:restartNumberingAfterBreak="0">
    <w:nsid w:val="11D96933"/>
    <w:multiLevelType w:val="hybridMultilevel"/>
    <w:tmpl w:val="1BEEC5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51F0E"/>
    <w:multiLevelType w:val="hybridMultilevel"/>
    <w:tmpl w:val="F51233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81004"/>
    <w:multiLevelType w:val="hybridMultilevel"/>
    <w:tmpl w:val="40CADF34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9C5616F"/>
    <w:multiLevelType w:val="hybridMultilevel"/>
    <w:tmpl w:val="757481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20B45"/>
    <w:multiLevelType w:val="hybridMultilevel"/>
    <w:tmpl w:val="00D2BA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ED412B"/>
    <w:multiLevelType w:val="hybridMultilevel"/>
    <w:tmpl w:val="A4D4DD00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E807D12"/>
    <w:multiLevelType w:val="hybridMultilevel"/>
    <w:tmpl w:val="FEAA5AD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B7759CA"/>
    <w:multiLevelType w:val="hybridMultilevel"/>
    <w:tmpl w:val="AA9C94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70649F"/>
    <w:multiLevelType w:val="hybridMultilevel"/>
    <w:tmpl w:val="EFA2CCBA"/>
    <w:lvl w:ilvl="0" w:tplc="2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2" w15:restartNumberingAfterBreak="0">
    <w:nsid w:val="679758FA"/>
    <w:multiLevelType w:val="hybridMultilevel"/>
    <w:tmpl w:val="9244C3E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FA7B50"/>
    <w:multiLevelType w:val="hybridMultilevel"/>
    <w:tmpl w:val="CA84B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4F30DB"/>
    <w:multiLevelType w:val="hybridMultilevel"/>
    <w:tmpl w:val="1AF807B6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2F61004"/>
    <w:multiLevelType w:val="hybridMultilevel"/>
    <w:tmpl w:val="1C22A1E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7264CC1"/>
    <w:multiLevelType w:val="hybridMultilevel"/>
    <w:tmpl w:val="7A709A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D76D86"/>
    <w:multiLevelType w:val="hybridMultilevel"/>
    <w:tmpl w:val="F1ACE28A"/>
    <w:lvl w:ilvl="0" w:tplc="2C0A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5"/>
  </w:num>
  <w:num w:numId="4">
    <w:abstractNumId w:val="11"/>
  </w:num>
  <w:num w:numId="5">
    <w:abstractNumId w:val="17"/>
  </w:num>
  <w:num w:numId="6">
    <w:abstractNumId w:val="7"/>
  </w:num>
  <w:num w:numId="7">
    <w:abstractNumId w:val="1"/>
  </w:num>
  <w:num w:numId="8">
    <w:abstractNumId w:val="9"/>
  </w:num>
  <w:num w:numId="9">
    <w:abstractNumId w:val="16"/>
  </w:num>
  <w:num w:numId="10">
    <w:abstractNumId w:val="10"/>
  </w:num>
  <w:num w:numId="11">
    <w:abstractNumId w:val="6"/>
  </w:num>
  <w:num w:numId="12">
    <w:abstractNumId w:val="0"/>
  </w:num>
  <w:num w:numId="13">
    <w:abstractNumId w:val="12"/>
  </w:num>
  <w:num w:numId="14">
    <w:abstractNumId w:val="4"/>
  </w:num>
  <w:num w:numId="15">
    <w:abstractNumId w:val="14"/>
  </w:num>
  <w:num w:numId="16">
    <w:abstractNumId w:val="8"/>
  </w:num>
  <w:num w:numId="17">
    <w:abstractNumId w:val="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945"/>
    <w:rsid w:val="00030910"/>
    <w:rsid w:val="00054C4D"/>
    <w:rsid w:val="00057BC3"/>
    <w:rsid w:val="00057E91"/>
    <w:rsid w:val="000D527E"/>
    <w:rsid w:val="000E72EF"/>
    <w:rsid w:val="00134012"/>
    <w:rsid w:val="00134A5C"/>
    <w:rsid w:val="0015610A"/>
    <w:rsid w:val="0018032A"/>
    <w:rsid w:val="001E5937"/>
    <w:rsid w:val="001F56AE"/>
    <w:rsid w:val="00204738"/>
    <w:rsid w:val="00244CC1"/>
    <w:rsid w:val="002530D2"/>
    <w:rsid w:val="002F2C87"/>
    <w:rsid w:val="00315EC1"/>
    <w:rsid w:val="00317CA5"/>
    <w:rsid w:val="0032482C"/>
    <w:rsid w:val="00331CE4"/>
    <w:rsid w:val="003A45AA"/>
    <w:rsid w:val="003D430C"/>
    <w:rsid w:val="003F2916"/>
    <w:rsid w:val="003F4075"/>
    <w:rsid w:val="004230E9"/>
    <w:rsid w:val="0043700E"/>
    <w:rsid w:val="00440AF6"/>
    <w:rsid w:val="004542F5"/>
    <w:rsid w:val="00494133"/>
    <w:rsid w:val="004A0DB5"/>
    <w:rsid w:val="004A7CC0"/>
    <w:rsid w:val="004B2D55"/>
    <w:rsid w:val="004F20DA"/>
    <w:rsid w:val="00523C96"/>
    <w:rsid w:val="005514B0"/>
    <w:rsid w:val="00575FE7"/>
    <w:rsid w:val="005F58AE"/>
    <w:rsid w:val="0060548C"/>
    <w:rsid w:val="006270E9"/>
    <w:rsid w:val="00630ED8"/>
    <w:rsid w:val="0064626E"/>
    <w:rsid w:val="0065338E"/>
    <w:rsid w:val="00690091"/>
    <w:rsid w:val="0069727F"/>
    <w:rsid w:val="006B43F1"/>
    <w:rsid w:val="006C7B25"/>
    <w:rsid w:val="006F6FC2"/>
    <w:rsid w:val="007A2F09"/>
    <w:rsid w:val="00843923"/>
    <w:rsid w:val="009126F7"/>
    <w:rsid w:val="00912712"/>
    <w:rsid w:val="00964C62"/>
    <w:rsid w:val="009E425F"/>
    <w:rsid w:val="009F0DE7"/>
    <w:rsid w:val="00AA74CC"/>
    <w:rsid w:val="00AE7F1C"/>
    <w:rsid w:val="00B25FE4"/>
    <w:rsid w:val="00B362B0"/>
    <w:rsid w:val="00B40AD9"/>
    <w:rsid w:val="00B55C83"/>
    <w:rsid w:val="00B75D70"/>
    <w:rsid w:val="00BE304F"/>
    <w:rsid w:val="00CB3921"/>
    <w:rsid w:val="00D038F0"/>
    <w:rsid w:val="00D12E1E"/>
    <w:rsid w:val="00DC0261"/>
    <w:rsid w:val="00DE5945"/>
    <w:rsid w:val="00E31491"/>
    <w:rsid w:val="00E50E6E"/>
    <w:rsid w:val="00EA1ABC"/>
    <w:rsid w:val="00EB62EB"/>
    <w:rsid w:val="00F6211F"/>
    <w:rsid w:val="00FC4C65"/>
    <w:rsid w:val="00FE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CDF749E-DF93-4E6C-888D-C9341273A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20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D52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Bookman Old Style" w:hAnsi="Bookman Old Style"/>
      <w:b/>
      <w:bCs/>
      <w:sz w:val="32"/>
    </w:rPr>
  </w:style>
  <w:style w:type="paragraph" w:styleId="Prrafodelista">
    <w:name w:val="List Paragraph"/>
    <w:basedOn w:val="Normal"/>
    <w:uiPriority w:val="34"/>
    <w:qFormat/>
    <w:rsid w:val="00DE594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0D527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64C6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4C62"/>
    <w:rPr>
      <w:rFonts w:ascii="Segoe UI" w:hAnsi="Segoe UI" w:cs="Segoe UI"/>
      <w:sz w:val="18"/>
      <w:szCs w:val="18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1E593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5937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1E593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5937"/>
    <w:rPr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0E72EF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E72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5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nicolasgomez5597@gmail.com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Nicolas_gomez21@outlook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olas\AppData\Roaming\Microsoft\Plantillas\CURRICULUM%20VITAE%204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5F598-E298-4DB9-B089-801D4B98A5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D39881-4EEF-40D9-9743-B7B5D34C0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 VITAE 4.dotx</Template>
  <TotalTime>2492</TotalTime>
  <Pages>3</Pages>
  <Words>272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 4</vt:lpstr>
    </vt:vector>
  </TitlesOfParts>
  <Company/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4</dc:title>
  <dc:creator>Nicolas Gomez</dc:creator>
  <cp:keywords/>
  <cp:lastModifiedBy>Nicolas Gomez</cp:lastModifiedBy>
  <cp:revision>33</cp:revision>
  <cp:lastPrinted>2016-02-07T01:26:00Z</cp:lastPrinted>
  <dcterms:created xsi:type="dcterms:W3CDTF">2015-01-29T06:24:00Z</dcterms:created>
  <dcterms:modified xsi:type="dcterms:W3CDTF">2016-08-02T22:43:00Z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TC023823319991</vt:lpwstr>
  </property>
</Properties>
</file>